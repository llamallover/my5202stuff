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43888" w14:textId="77777777" w:rsidR="00204BDF" w:rsidRDefault="00204BDF" w:rsidP="00204BDF">
      <w:r>
        <w:t>Prospectus:</w:t>
      </w:r>
    </w:p>
    <w:p w14:paraId="16D9B664" w14:textId="77777777" w:rsidR="00204BDF" w:rsidRDefault="00204BDF" w:rsidP="00204BDF"/>
    <w:p w14:paraId="3936CCE8" w14:textId="77777777" w:rsidR="00204BDF" w:rsidRPr="00FC5BA1" w:rsidRDefault="00204BDF" w:rsidP="00204BDF">
      <w:pPr>
        <w:rPr>
          <w:b/>
          <w:bCs/>
        </w:rPr>
      </w:pPr>
      <w:r w:rsidRPr="00FC5BA1">
        <w:rPr>
          <w:b/>
          <w:bCs/>
        </w:rPr>
        <w:t xml:space="preserve">Title: </w:t>
      </w:r>
    </w:p>
    <w:p w14:paraId="065FAB10" w14:textId="77777777" w:rsidR="00204BDF" w:rsidRDefault="00204BDF" w:rsidP="00204BDF">
      <w:r w:rsidRPr="00FC5BA1">
        <w:rPr>
          <w:b/>
          <w:bCs/>
        </w:rPr>
        <w:t>Research Question:</w:t>
      </w:r>
      <w:r>
        <w:t xml:space="preserve"> How does the incidence rate of breast cancer, vary across different countries?</w:t>
      </w:r>
    </w:p>
    <w:p w14:paraId="1F3242EE" w14:textId="77777777" w:rsidR="00204BDF" w:rsidRDefault="00204BDF" w:rsidP="00204BDF">
      <w:r w:rsidRPr="00FC5BA1">
        <w:rPr>
          <w:b/>
          <w:bCs/>
        </w:rPr>
        <w:t xml:space="preserve">Objective for what want code </w:t>
      </w:r>
      <w:proofErr w:type="spellStart"/>
      <w:r w:rsidRPr="00FC5BA1">
        <w:rPr>
          <w:b/>
          <w:bCs/>
        </w:rPr>
        <w:t>todo</w:t>
      </w:r>
      <w:proofErr w:type="spellEnd"/>
      <w:r w:rsidRPr="00FC5BA1">
        <w:rPr>
          <w:b/>
          <w:bCs/>
        </w:rPr>
        <w:t>:</w:t>
      </w:r>
      <w:r>
        <w:t xml:space="preserve"> want to the code to assist in visualization. Visualized data is often easier to understand and present to a larger audience. I want the code to assist in visualizing the given data that will produce figures that could be used in presentations.</w:t>
      </w:r>
    </w:p>
    <w:p w14:paraId="663E6E30" w14:textId="77777777" w:rsidR="00204BDF" w:rsidRDefault="00204BDF" w:rsidP="00204BDF">
      <w:r w:rsidRPr="00FC5BA1">
        <w:rPr>
          <w:b/>
          <w:bCs/>
        </w:rPr>
        <w:t>Intent on approach/methods:</w:t>
      </w:r>
      <w:r>
        <w:t xml:space="preserve"> turn the data into a world heat map that shows where the breast cancer cases are the highest and potentially could lead to </w:t>
      </w:r>
      <w:proofErr w:type="spellStart"/>
      <w:proofErr w:type="gramStart"/>
      <w:r>
        <w:t>a</w:t>
      </w:r>
      <w:proofErr w:type="spellEnd"/>
      <w:proofErr w:type="gramEnd"/>
      <w:r>
        <w:t xml:space="preserve"> in-depth research question and representation of the data.</w:t>
      </w:r>
    </w:p>
    <w:p w14:paraId="04161D74" w14:textId="77777777" w:rsidR="00204BDF" w:rsidRDefault="00204BDF" w:rsidP="00204BDF">
      <w:pPr>
        <w:rPr>
          <w:b/>
          <w:bCs/>
        </w:rPr>
      </w:pPr>
      <w:r w:rsidRPr="00FC5BA1">
        <w:rPr>
          <w:b/>
          <w:bCs/>
        </w:rPr>
        <w:t>3 references:</w:t>
      </w:r>
    </w:p>
    <w:p w14:paraId="5F74A1D6" w14:textId="77777777" w:rsidR="00204BDF" w:rsidRPr="00112364" w:rsidRDefault="00204BDF" w:rsidP="00204BDF">
      <w:pPr>
        <w:pStyle w:val="ListParagraph"/>
        <w:numPr>
          <w:ilvl w:val="0"/>
          <w:numId w:val="1"/>
        </w:numPr>
      </w:pPr>
      <w:r w:rsidRPr="00112364">
        <w:t xml:space="preserve">Breast cancer statistics that </w:t>
      </w:r>
      <w:proofErr w:type="gramStart"/>
      <w:r w:rsidRPr="00112364">
        <w:t>is</w:t>
      </w:r>
      <w:proofErr w:type="gramEnd"/>
      <w:r w:rsidRPr="00112364">
        <w:t xml:space="preserve"> utilized for this assignment</w:t>
      </w:r>
    </w:p>
    <w:p w14:paraId="18717F83" w14:textId="77777777" w:rsidR="00204BDF" w:rsidRPr="00A61022" w:rsidRDefault="00204BDF" w:rsidP="00204BDF">
      <w:pPr>
        <w:pStyle w:val="ListParagraph"/>
        <w:numPr>
          <w:ilvl w:val="1"/>
          <w:numId w:val="1"/>
        </w:numPr>
        <w:rPr>
          <w:b/>
          <w:bCs/>
        </w:rPr>
      </w:pPr>
      <w:hyperlink r:id="rId5" w:history="1">
        <w:r w:rsidRPr="002B3586">
          <w:rPr>
            <w:rStyle w:val="Hyperlink"/>
          </w:rPr>
          <w:t>https://www.wcrf.org/preventing-cancer/cancer-statistics/breast-cancer-statistics/</w:t>
        </w:r>
      </w:hyperlink>
    </w:p>
    <w:p w14:paraId="5535863A" w14:textId="77777777" w:rsidR="00204BDF" w:rsidRDefault="00204BDF" w:rsidP="00204BDF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Pr="002B3586">
          <w:rPr>
            <w:rStyle w:val="Hyperlink"/>
            <w:b/>
            <w:bCs/>
          </w:rPr>
          <w:t>https://www.sciencedirect.com/science/article/pii/S2667005425000225</w:t>
        </w:r>
      </w:hyperlink>
    </w:p>
    <w:p w14:paraId="016B3D69" w14:textId="77777777" w:rsidR="00204BDF" w:rsidRDefault="00204BDF" w:rsidP="00204BDF">
      <w:pPr>
        <w:pStyle w:val="ListParagraph"/>
        <w:numPr>
          <w:ilvl w:val="0"/>
          <w:numId w:val="1"/>
        </w:numPr>
        <w:rPr>
          <w:b/>
          <w:bCs/>
        </w:rPr>
      </w:pPr>
      <w:hyperlink r:id="rId7" w:history="1">
        <w:r w:rsidRPr="002B3586">
          <w:rPr>
            <w:rStyle w:val="Hyperlink"/>
            <w:b/>
            <w:bCs/>
          </w:rPr>
          <w:t>https://www.sciencedirect.com/science/article/pii/S0960977624001826</w:t>
        </w:r>
      </w:hyperlink>
    </w:p>
    <w:p w14:paraId="0A1F8C8F" w14:textId="77777777" w:rsidR="00204BDF" w:rsidRDefault="00204BDF" w:rsidP="00204BDF">
      <w:pPr>
        <w:pStyle w:val="ListParagraph"/>
        <w:numPr>
          <w:ilvl w:val="0"/>
          <w:numId w:val="1"/>
        </w:numPr>
        <w:rPr>
          <w:b/>
          <w:bCs/>
        </w:rPr>
      </w:pPr>
      <w:hyperlink r:id="rId8" w:history="1">
        <w:r w:rsidRPr="002B3586">
          <w:rPr>
            <w:rStyle w:val="Hyperlink"/>
            <w:b/>
            <w:bCs/>
          </w:rPr>
          <w:t>https://cran.r-project.org/web/packages/casebase/vignettes/plotabsRisk.html</w:t>
        </w:r>
      </w:hyperlink>
    </w:p>
    <w:p w14:paraId="77601241" w14:textId="77777777" w:rsidR="00204BDF" w:rsidRDefault="00204BDF" w:rsidP="00204BDF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r w:rsidRPr="002B3586">
          <w:rPr>
            <w:rStyle w:val="Hyperlink"/>
            <w:b/>
            <w:bCs/>
          </w:rPr>
          <w:t>https://www.thebreastonline.com/article/S0960-9776%2824%2900182-6/fulltext</w:t>
        </w:r>
      </w:hyperlink>
    </w:p>
    <w:p w14:paraId="110F5F53" w14:textId="3BA937D2" w:rsidR="001E3D06" w:rsidRDefault="00204BDF" w:rsidP="00204BDF">
      <w:r w:rsidRPr="00A61022">
        <w:rPr>
          <w:b/>
          <w:bCs/>
        </w:rPr>
        <w:t>https://medium.com/%40taylorschneider_61189/breast-cancer-subtypes-analysis-with-r-e1d090ab151a</w:t>
      </w:r>
    </w:p>
    <w:sectPr w:rsidR="001E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4613"/>
    <w:multiLevelType w:val="hybridMultilevel"/>
    <w:tmpl w:val="9CA4CDDE"/>
    <w:lvl w:ilvl="0" w:tplc="6AFCBF9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79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DF"/>
    <w:rsid w:val="00045261"/>
    <w:rsid w:val="00181B81"/>
    <w:rsid w:val="001C4777"/>
    <w:rsid w:val="001D6148"/>
    <w:rsid w:val="001E3D06"/>
    <w:rsid w:val="00204BDF"/>
    <w:rsid w:val="002E62D7"/>
    <w:rsid w:val="003564A4"/>
    <w:rsid w:val="00497BC0"/>
    <w:rsid w:val="004B449E"/>
    <w:rsid w:val="005517A4"/>
    <w:rsid w:val="00657B96"/>
    <w:rsid w:val="00792563"/>
    <w:rsid w:val="007C0BA0"/>
    <w:rsid w:val="0086050B"/>
    <w:rsid w:val="008763D6"/>
    <w:rsid w:val="008C0545"/>
    <w:rsid w:val="00A435F9"/>
    <w:rsid w:val="00A93A78"/>
    <w:rsid w:val="00AF68A0"/>
    <w:rsid w:val="00B03A8E"/>
    <w:rsid w:val="00B81ECB"/>
    <w:rsid w:val="00C5189D"/>
    <w:rsid w:val="00C57010"/>
    <w:rsid w:val="00C614E5"/>
    <w:rsid w:val="00CD10CD"/>
    <w:rsid w:val="00D65309"/>
    <w:rsid w:val="00D71154"/>
    <w:rsid w:val="00DE309E"/>
    <w:rsid w:val="00FB4DA2"/>
    <w:rsid w:val="00FC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2637B"/>
  <w15:chartTrackingRefBased/>
  <w15:docId w15:val="{1C68B3D1-CE06-6742-8CEE-9CC9112D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B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BD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casebase/vignettes/plotabsRis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9609776240018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66700542500022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crf.org/preventing-cancer/cancer-statistics/breast-cancer-statistic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breastonline.com/article/S0960-9776%2824%2900182-6/fulltex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Hannon</dc:creator>
  <cp:keywords/>
  <dc:description/>
  <cp:lastModifiedBy>Hannon, Alia</cp:lastModifiedBy>
  <cp:revision>1</cp:revision>
  <dcterms:created xsi:type="dcterms:W3CDTF">2025-03-25T18:25:00Z</dcterms:created>
  <dcterms:modified xsi:type="dcterms:W3CDTF">2025-03-25T18:25:00Z</dcterms:modified>
</cp:coreProperties>
</file>